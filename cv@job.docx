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:rsidTr="000334C1">
        <w:trPr>
          <w:trHeight w:val="540"/>
        </w:trPr>
        <w:tc>
          <w:tcPr>
            <w:tcW w:w="540" w:type="dxa"/>
            <w:gridSpan w:val="3"/>
          </w:tcPr>
          <w:p w:rsidR="000334C1" w:rsidRDefault="000334C1"/>
        </w:tc>
        <w:tc>
          <w:tcPr>
            <w:tcW w:w="2340" w:type="dxa"/>
            <w:tcBorders>
              <w:bottom w:val="single" w:sz="4" w:space="0" w:color="FFFFFF" w:themeColor="background1"/>
            </w:tcBorders>
          </w:tcPr>
          <w:p w:rsidR="000334C1" w:rsidRDefault="00536DB7" w:rsidP="00536DB7">
            <w:pPr>
              <w:pStyle w:val="Heading4"/>
            </w:pPr>
            <w:r>
              <w:t xml:space="preserve">About </w:t>
            </w:r>
          </w:p>
        </w:tc>
        <w:tc>
          <w:tcPr>
            <w:tcW w:w="540" w:type="dxa"/>
            <w:gridSpan w:val="2"/>
          </w:tcPr>
          <w:p w:rsidR="000334C1" w:rsidRDefault="000334C1"/>
        </w:tc>
        <w:tc>
          <w:tcPr>
            <w:tcW w:w="720" w:type="dxa"/>
            <w:vMerge w:val="restart"/>
          </w:tcPr>
          <w:p w:rsidR="000334C1" w:rsidRDefault="000B2952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7B9F82E" wp14:editId="5472CA1C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1"/>
                                    <a:ext cx="2665730" cy="3029435"/>
                                    <a:chOff x="0" y="-229480"/>
                                    <a:chExt cx="2665730" cy="3029451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0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E7C36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:rsidR="000334C1" w:rsidRPr="001E1210" w:rsidRDefault="00536DB7" w:rsidP="002E7306">
            <w:pPr>
              <w:pStyle w:val="Title"/>
              <w:rPr>
                <w:color w:val="806000" w:themeColor="accent4" w:themeShade="80"/>
                <w:sz w:val="52"/>
                <w:szCs w:val="52"/>
                <w:lang w:val="it-IT"/>
              </w:rPr>
            </w:pPr>
            <w:r w:rsidRPr="001E1210">
              <w:rPr>
                <w:color w:val="806000" w:themeColor="accent4" w:themeShade="80"/>
                <w:sz w:val="52"/>
                <w:szCs w:val="52"/>
              </w:rPr>
              <w:t>Muhammad Usama</w:t>
            </w:r>
          </w:p>
          <w:p w:rsidR="000334C1" w:rsidRPr="000334C1" w:rsidRDefault="00536DB7" w:rsidP="002E7306">
            <w:pPr>
              <w:pStyle w:val="Subtitle"/>
              <w:rPr>
                <w:lang w:val="it-IT"/>
              </w:rPr>
            </w:pPr>
            <w:r>
              <w:rPr>
                <w:caps w:val="0"/>
              </w:rPr>
              <w:t>Web Developer</w:t>
            </w:r>
          </w:p>
          <w:sdt>
            <w:sdtPr>
              <w:id w:val="2074003189"/>
              <w:placeholder>
                <w:docPart w:val="1006CA69280E4CDAB1D524F0A7C47F8F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:rsidR="000334C1" w:rsidRPr="001E1210" w:rsidRDefault="00536DB7" w:rsidP="00EC0F79">
            <w:pPr>
              <w:rPr>
                <w:color w:val="002060"/>
                <w:lang w:val="it-IT"/>
              </w:rPr>
            </w:pPr>
            <w:r w:rsidRPr="001E1210">
              <w:rPr>
                <w:color w:val="002060"/>
              </w:rPr>
              <w:t>I am applying for permanent job as a web developer. I want to</w:t>
            </w:r>
            <w:r w:rsidR="00463696">
              <w:rPr>
                <w:color w:val="002060"/>
              </w:rPr>
              <w:t xml:space="preserve"> enhance</w:t>
            </w:r>
            <w:r w:rsidRPr="001E1210">
              <w:rPr>
                <w:color w:val="002060"/>
              </w:rPr>
              <w:t xml:space="preserve"> my skills in team work. </w:t>
            </w:r>
          </w:p>
          <w:sdt>
            <w:sdtPr>
              <w:id w:val="1696962928"/>
              <w:placeholder>
                <w:docPart w:val="D35E756A254B43F891FBD92E2F7FA217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:rsidR="000334C1" w:rsidRPr="000B2952" w:rsidRDefault="00463696" w:rsidP="00EC0F79">
            <w:pPr>
              <w:pStyle w:val="Heading2"/>
              <w:rPr>
                <w:color w:val="BF8F00" w:themeColor="accent4" w:themeShade="BF"/>
                <w:sz w:val="28"/>
                <w:szCs w:val="28"/>
              </w:rPr>
            </w:pPr>
            <w:r w:rsidRPr="000B2952">
              <w:rPr>
                <w:color w:val="BF8F00" w:themeColor="accent4" w:themeShade="BF"/>
                <w:sz w:val="28"/>
                <w:szCs w:val="28"/>
              </w:rPr>
              <w:t>Web developer</w:t>
            </w:r>
          </w:p>
          <w:p w:rsidR="000334C1" w:rsidRPr="000B2952" w:rsidRDefault="000B2952" w:rsidP="00EC0F79">
            <w:pPr>
              <w:pStyle w:val="Heading3"/>
              <w:rPr>
                <w:sz w:val="20"/>
                <w:szCs w:val="20"/>
              </w:rPr>
            </w:pPr>
            <w:r w:rsidRPr="000B2952">
              <w:rPr>
                <w:sz w:val="20"/>
                <w:szCs w:val="20"/>
              </w:rPr>
              <w:t>J</w:t>
            </w:r>
            <w:r w:rsidR="00463696" w:rsidRPr="000B2952">
              <w:rPr>
                <w:sz w:val="20"/>
                <w:szCs w:val="20"/>
              </w:rPr>
              <w:t>une 2021</w:t>
            </w:r>
            <w:r w:rsidRPr="000B2952">
              <w:rPr>
                <w:sz w:val="20"/>
                <w:szCs w:val="20"/>
              </w:rPr>
              <w:t xml:space="preserve"> </w:t>
            </w:r>
            <w:r w:rsidR="00463696" w:rsidRPr="000B2952">
              <w:rPr>
                <w:sz w:val="20"/>
                <w:szCs w:val="20"/>
              </w:rPr>
              <w:t>-</w:t>
            </w:r>
            <w:r w:rsidRPr="000B2952">
              <w:rPr>
                <w:sz w:val="20"/>
                <w:szCs w:val="20"/>
              </w:rPr>
              <w:t xml:space="preserve"> J</w:t>
            </w:r>
            <w:r w:rsidR="00463696" w:rsidRPr="000B2952">
              <w:rPr>
                <w:sz w:val="20"/>
                <w:szCs w:val="20"/>
              </w:rPr>
              <w:t>une2022</w:t>
            </w:r>
            <w:r w:rsidR="000334C1" w:rsidRPr="000B2952">
              <w:rPr>
                <w:sz w:val="20"/>
                <w:szCs w:val="20"/>
              </w:rPr>
              <w:t>)</w:t>
            </w:r>
          </w:p>
          <w:p w:rsidR="000334C1" w:rsidRPr="000B2952" w:rsidRDefault="00463696" w:rsidP="00EC0F79">
            <w:pPr>
              <w:rPr>
                <w:color w:val="002060"/>
                <w:lang w:val="it-IT"/>
              </w:rPr>
            </w:pPr>
            <w:r w:rsidRPr="000B2952">
              <w:rPr>
                <w:color w:val="002060"/>
              </w:rPr>
              <w:t>I worked as a web developer at freelancing marketplaces. I developed websites in JavaScript, NodeJS, ExpressJS and MongoDb.</w:t>
            </w:r>
          </w:p>
          <w:p w:rsidR="000334C1" w:rsidRPr="000B2952" w:rsidRDefault="00463696" w:rsidP="00D95726">
            <w:pPr>
              <w:pStyle w:val="Heading2"/>
              <w:rPr>
                <w:color w:val="BF8F00" w:themeColor="accent4" w:themeShade="BF"/>
                <w:sz w:val="28"/>
                <w:szCs w:val="28"/>
              </w:rPr>
            </w:pPr>
            <w:r w:rsidRPr="000B2952">
              <w:rPr>
                <w:color w:val="BF8F00" w:themeColor="accent4" w:themeShade="BF"/>
                <w:sz w:val="28"/>
                <w:szCs w:val="28"/>
              </w:rPr>
              <w:t>UI/UX designer</w:t>
            </w:r>
          </w:p>
          <w:p w:rsidR="000334C1" w:rsidRPr="000B2952" w:rsidRDefault="000334C1" w:rsidP="00D95726">
            <w:pPr>
              <w:pStyle w:val="Heading3"/>
              <w:rPr>
                <w:sz w:val="20"/>
                <w:szCs w:val="20"/>
              </w:rPr>
            </w:pPr>
            <w:r w:rsidRPr="000B2952">
              <w:rPr>
                <w:sz w:val="20"/>
                <w:szCs w:val="20"/>
              </w:rPr>
              <w:t>(</w:t>
            </w:r>
            <w:r w:rsidR="00463696" w:rsidRPr="000B2952">
              <w:rPr>
                <w:sz w:val="20"/>
                <w:szCs w:val="20"/>
              </w:rPr>
              <w:t>Jan 2021</w:t>
            </w:r>
            <w:r w:rsidR="000B2952" w:rsidRPr="000B2952">
              <w:rPr>
                <w:sz w:val="20"/>
                <w:szCs w:val="20"/>
              </w:rPr>
              <w:t xml:space="preserve"> </w:t>
            </w:r>
            <w:r w:rsidRPr="000B2952">
              <w:rPr>
                <w:sz w:val="20"/>
                <w:szCs w:val="20"/>
              </w:rPr>
              <w:t>-</w:t>
            </w:r>
            <w:r w:rsidR="000B2952" w:rsidRPr="000B2952">
              <w:rPr>
                <w:sz w:val="20"/>
                <w:szCs w:val="20"/>
              </w:rPr>
              <w:t xml:space="preserve"> </w:t>
            </w:r>
            <w:r w:rsidR="00463696" w:rsidRPr="000B2952">
              <w:rPr>
                <w:sz w:val="20"/>
                <w:szCs w:val="20"/>
              </w:rPr>
              <w:t>May2021</w:t>
            </w:r>
            <w:r w:rsidRPr="000B2952">
              <w:rPr>
                <w:sz w:val="20"/>
                <w:szCs w:val="20"/>
              </w:rPr>
              <w:t>)</w:t>
            </w:r>
          </w:p>
          <w:p w:rsidR="000334C1" w:rsidRPr="000B2952" w:rsidRDefault="00463696" w:rsidP="00D95726">
            <w:pPr>
              <w:rPr>
                <w:color w:val="002060"/>
                <w:lang w:val="it-IT"/>
              </w:rPr>
            </w:pPr>
            <w:r w:rsidRPr="000B2952">
              <w:rPr>
                <w:color w:val="002060"/>
              </w:rPr>
              <w:t>I worked in private firm as UI/UX designer. I create awesome web pages using Figma. And Html, CSS and JavaScript was used for frontend development.</w:t>
            </w:r>
          </w:p>
          <w:p w:rsidR="000334C1" w:rsidRPr="000B2952" w:rsidRDefault="00463696" w:rsidP="00D95726">
            <w:pPr>
              <w:pStyle w:val="Heading2"/>
              <w:rPr>
                <w:color w:val="BF8F00" w:themeColor="accent4" w:themeShade="BF"/>
                <w:sz w:val="28"/>
                <w:szCs w:val="28"/>
              </w:rPr>
            </w:pPr>
            <w:r w:rsidRPr="000B2952">
              <w:rPr>
                <w:color w:val="BF8F00" w:themeColor="accent4" w:themeShade="BF"/>
                <w:sz w:val="28"/>
                <w:szCs w:val="28"/>
              </w:rPr>
              <w:t>Projects</w:t>
            </w:r>
          </w:p>
          <w:p w:rsidR="000334C1" w:rsidRPr="000B2952" w:rsidRDefault="00463696" w:rsidP="00D95726">
            <w:pPr>
              <w:rPr>
                <w:color w:val="002060"/>
              </w:rPr>
            </w:pPr>
            <w:r w:rsidRPr="000B2952">
              <w:rPr>
                <w:color w:val="002060"/>
              </w:rPr>
              <w:t>Ecommerce sales/purchases Application</w:t>
            </w:r>
          </w:p>
          <w:p w:rsidR="00463696" w:rsidRPr="000B2952" w:rsidRDefault="00463696" w:rsidP="00D95726">
            <w:pPr>
              <w:rPr>
                <w:color w:val="002060"/>
              </w:rPr>
            </w:pPr>
            <w:r w:rsidRPr="000B2952">
              <w:rPr>
                <w:color w:val="002060"/>
              </w:rPr>
              <w:t>Health management system</w:t>
            </w:r>
          </w:p>
          <w:p w:rsidR="00463696" w:rsidRPr="000B2952" w:rsidRDefault="000B2952" w:rsidP="00D95726">
            <w:pPr>
              <w:rPr>
                <w:color w:val="002060"/>
                <w:lang w:val="it-IT"/>
              </w:rPr>
            </w:pPr>
            <w:r w:rsidRPr="000B2952">
              <w:rPr>
                <w:color w:val="002060"/>
              </w:rPr>
              <w:t>Education portals development</w:t>
            </w:r>
          </w:p>
          <w:sdt>
            <w:sdtPr>
              <w:id w:val="-517156477"/>
              <w:placeholder>
                <w:docPart w:val="34E6F62B49A34F3294C9CD109C3CFD5C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:rsidR="000334C1" w:rsidRPr="00EC0F79" w:rsidRDefault="000334C1" w:rsidP="00EC0F79">
            <w:pPr>
              <w:rPr>
                <w:lang w:val="it-IT"/>
              </w:rPr>
            </w:pPr>
            <w:bookmarkStart w:id="0" w:name="_GoBack"/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BF945" wp14:editId="5BB6ACCC">
                      <wp:extent cx="4552951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1" cy="933450"/>
                                <a:chOff x="-1" y="0"/>
                                <a:chExt cx="4552953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3" y="0"/>
                                  <a:ext cx="2524199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334C1" w:rsidRPr="000B2952" w:rsidRDefault="001E1210" w:rsidP="00415CF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  <w:r w:rsidRPr="000B2952">
                                      <w:rPr>
                                        <w:color w:val="BF8F00" w:themeColor="accent4" w:themeShade="BF"/>
                                      </w:rPr>
                                      <w:t>JavaScript</w:t>
                                    </w:r>
                                  </w:p>
                                  <w:p w:rsidR="000334C1" w:rsidRPr="000B2952" w:rsidRDefault="001E1210" w:rsidP="00415CF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  <w:r w:rsidRPr="000B2952">
                                      <w:rPr>
                                        <w:color w:val="BF8F00" w:themeColor="accent4" w:themeShade="BF"/>
                                      </w:rPr>
                                      <w:t>ReactJS</w:t>
                                    </w:r>
                                  </w:p>
                                  <w:p w:rsidR="000334C1" w:rsidRPr="000B2952" w:rsidRDefault="001E1210" w:rsidP="00415CF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  <w:r w:rsidRPr="000B2952">
                                      <w:rPr>
                                        <w:color w:val="BF8F00" w:themeColor="accent4" w:themeShade="BF"/>
                                      </w:rPr>
                                      <w:t>NodeJS</w:t>
                                    </w:r>
                                  </w:p>
                                  <w:p w:rsidR="000334C1" w:rsidRPr="000B2952" w:rsidRDefault="001E1210" w:rsidP="00415CF3">
                                    <w:pPr>
                                      <w:rPr>
                                        <w:color w:val="BF8F00" w:themeColor="accent4" w:themeShade="BF"/>
                                      </w:rPr>
                                    </w:pPr>
                                    <w:r w:rsidRPr="000B2952">
                                      <w:rPr>
                                        <w:color w:val="BF8F00" w:themeColor="accent4" w:themeShade="BF"/>
                                      </w:rPr>
                                      <w:t>MongoDb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1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-1" y="66675"/>
                                  <a:ext cx="1866901" cy="1416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1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828800" cy="152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1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-1" y="476250"/>
                                  <a:ext cx="1819276" cy="152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9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9BF945" id="Group 3" o:spid="_x0000_s1026" style="width:358.5pt;height:73.5pt;mso-position-horizontal-relative:char;mso-position-vertical-relative:line" coordorigin="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:rsidR="000334C1" w:rsidRPr="000B2952" w:rsidRDefault="001E1210" w:rsidP="00415CF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  <w:r w:rsidRPr="000B2952">
                                <w:rPr>
                                  <w:color w:val="BF8F00" w:themeColor="accent4" w:themeShade="BF"/>
                                </w:rPr>
                                <w:t>JavaScript</w:t>
                              </w:r>
                            </w:p>
                            <w:p w:rsidR="000334C1" w:rsidRPr="000B2952" w:rsidRDefault="001E1210" w:rsidP="00415CF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  <w:r w:rsidRPr="000B2952">
                                <w:rPr>
                                  <w:color w:val="BF8F00" w:themeColor="accent4" w:themeShade="BF"/>
                                </w:rPr>
                                <w:t>ReactJS</w:t>
                              </w:r>
                            </w:p>
                            <w:p w:rsidR="000334C1" w:rsidRPr="000B2952" w:rsidRDefault="001E1210" w:rsidP="00415CF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  <w:r w:rsidRPr="000B2952">
                                <w:rPr>
                                  <w:color w:val="BF8F00" w:themeColor="accent4" w:themeShade="BF"/>
                                </w:rPr>
                                <w:t>NodeJS</w:t>
                              </w:r>
                            </w:p>
                            <w:p w:rsidR="000334C1" w:rsidRPr="000B2952" w:rsidRDefault="001E1210" w:rsidP="00415CF3">
                              <w:pPr>
                                <w:rPr>
                                  <w:color w:val="BF8F00" w:themeColor="accent4" w:themeShade="BF"/>
                                </w:rPr>
                              </w:pPr>
                              <w:r w:rsidRPr="000B2952">
                                <w:rPr>
                                  <w:color w:val="BF8F00" w:themeColor="accent4" w:themeShade="BF"/>
                                </w:rPr>
                                <w:t>MongoDb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8669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828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8192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0334C1" w:rsidRPr="008A171A" w:rsidTr="008A171A">
        <w:trPr>
          <w:trHeight w:val="4176"/>
        </w:trPr>
        <w:tc>
          <w:tcPr>
            <w:tcW w:w="3420" w:type="dxa"/>
            <w:gridSpan w:val="6"/>
          </w:tcPr>
          <w:p w:rsidR="000334C1" w:rsidRPr="008A171A" w:rsidRDefault="00536DB7" w:rsidP="00463696">
            <w:pPr>
              <w:pStyle w:val="AboutMe"/>
              <w:rPr>
                <w:lang w:val="it-IT"/>
              </w:rPr>
            </w:pPr>
            <w:r>
              <w:t>a full stack web developer and UI/UX designer. I worked as a freelancer at</w:t>
            </w:r>
            <w:r w:rsidR="00463696">
              <w:t xml:space="preserve"> </w:t>
            </w:r>
            <w:r w:rsidR="00463696">
              <w:t>different</w:t>
            </w:r>
            <w:r>
              <w:t xml:space="preserve"> remote websites.</w:t>
            </w:r>
          </w:p>
        </w:tc>
        <w:tc>
          <w:tcPr>
            <w:tcW w:w="720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:rsidTr="000873F6">
        <w:trPr>
          <w:trHeight w:val="540"/>
        </w:trPr>
        <w:tc>
          <w:tcPr>
            <w:tcW w:w="316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2326B0F95DD94B318F48F0204E4C36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:rsidR="000334C1" w:rsidRPr="00B8453F" w:rsidRDefault="00A87866" w:rsidP="00BE5968">
            <w:r>
              <w:pict w14:anchorId="524ECF46">
                <v:shape id="Graphic 4" o:spid="_x0000_i1045" type="#_x0000_t75" alt="@" style="width:14.25pt;height:14.2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:rsidR="000334C1" w:rsidRPr="00B8453F" w:rsidRDefault="00536DB7" w:rsidP="00536DB7">
            <w:pPr>
              <w:pStyle w:val="Contact1"/>
            </w:pPr>
            <w:r>
              <w:t>grafixxsea@gmail.com</w:t>
            </w:r>
          </w:p>
        </w:tc>
        <w:tc>
          <w:tcPr>
            <w:tcW w:w="720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0A0FFB0F" wp14:editId="221F25F9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451291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:rsidR="000334C1" w:rsidRPr="00B8453F" w:rsidRDefault="00536DB7" w:rsidP="00536DB7">
            <w:pPr>
              <w:pStyle w:val="Contact1"/>
            </w:pPr>
            <w:r>
              <w:t>+923006455532</w:t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0334C1" w:rsidP="00BE5968"/>
        </w:tc>
        <w:tc>
          <w:tcPr>
            <w:tcW w:w="2970" w:type="dxa"/>
            <w:gridSpan w:val="4"/>
            <w:vAlign w:val="center"/>
          </w:tcPr>
          <w:p w:rsidR="000334C1" w:rsidRPr="00B8453F" w:rsidRDefault="000334C1" w:rsidP="000B2952">
            <w:pPr>
              <w:pStyle w:val="Contact1"/>
            </w:pP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:rsidR="000334C1" w:rsidRDefault="00536DB7" w:rsidP="00BE5968">
            <w:pPr>
              <w:pStyle w:val="Contact2"/>
            </w:pPr>
            <w:r>
              <w:t>Lahore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ABBB407" wp14:editId="3DF66595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8A171A">
        <w:trPr>
          <w:trHeight w:val="1008"/>
        </w:trPr>
        <w:tc>
          <w:tcPr>
            <w:tcW w:w="3420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AA1166">
        <w:trPr>
          <w:trHeight w:val="585"/>
        </w:trPr>
        <w:tc>
          <w:tcPr>
            <w:tcW w:w="450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2700" w:type="dxa"/>
            <w:gridSpan w:val="3"/>
            <w:tcBorders>
              <w:bottom w:val="single" w:sz="4" w:space="0" w:color="FFFFFF" w:themeColor="background1"/>
            </w:tcBorders>
          </w:tcPr>
          <w:p w:rsidR="000334C1" w:rsidRPr="00453A7B" w:rsidRDefault="00536DB7" w:rsidP="00536DB7">
            <w:pPr>
              <w:pStyle w:val="Heading4"/>
            </w:pPr>
            <w:r>
              <w:t>Certifications</w:t>
            </w:r>
          </w:p>
        </w:tc>
        <w:tc>
          <w:tcPr>
            <w:tcW w:w="270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453A7B">
        <w:trPr>
          <w:trHeight w:val="170"/>
        </w:trPr>
        <w:tc>
          <w:tcPr>
            <w:tcW w:w="3420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453A7B">
        <w:trPr>
          <w:trHeight w:val="1107"/>
        </w:trPr>
        <w:tc>
          <w:tcPr>
            <w:tcW w:w="45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30A3D454" wp14:editId="18157422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:rsidR="000334C1" w:rsidRDefault="00536DB7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Evs IT training Institute</w:t>
            </w:r>
          </w:p>
          <w:p w:rsidR="000334C1" w:rsidRPr="00536DB7" w:rsidRDefault="00536DB7" w:rsidP="00453A7B">
            <w:pPr>
              <w:pStyle w:val="Contact1"/>
              <w:rPr>
                <w:sz w:val="20"/>
                <w:szCs w:val="20"/>
              </w:rPr>
            </w:pPr>
            <w:r w:rsidRPr="00536DB7">
              <w:rPr>
                <w:sz w:val="20"/>
                <w:szCs w:val="20"/>
              </w:rPr>
              <w:t>MERN STACK Web Developer</w:t>
            </w:r>
          </w:p>
          <w:p w:rsidR="000334C1" w:rsidRPr="00791376" w:rsidRDefault="00463696" w:rsidP="00536DB7">
            <w:pPr>
              <w:pStyle w:val="Heading6"/>
            </w:pPr>
            <w:r>
              <w:t>2021</w:t>
            </w:r>
          </w:p>
        </w:tc>
        <w:tc>
          <w:tcPr>
            <w:tcW w:w="720" w:type="dxa"/>
            <w:vMerge/>
          </w:tcPr>
          <w:p w:rsidR="000334C1" w:rsidRPr="00C62E97" w:rsidRDefault="000334C1" w:rsidP="00453A7B"/>
        </w:tc>
        <w:tc>
          <w:tcPr>
            <w:tcW w:w="7236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  <w:tr w:rsidR="000334C1" w:rsidRPr="00124ED6" w:rsidTr="00453A7B">
        <w:trPr>
          <w:trHeight w:val="1445"/>
        </w:trPr>
        <w:tc>
          <w:tcPr>
            <w:tcW w:w="45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A14F91F" wp14:editId="61A5D9A6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:rsidR="000334C1" w:rsidRPr="00887E05" w:rsidRDefault="00536DB7" w:rsidP="00887E05">
            <w:pPr>
              <w:pStyle w:val="Heading5"/>
            </w:pPr>
            <w:r>
              <w:t>Udemy</w:t>
            </w:r>
          </w:p>
          <w:p w:rsidR="000334C1" w:rsidRPr="001E1210" w:rsidRDefault="001E1210" w:rsidP="00887E05">
            <w:pPr>
              <w:pStyle w:val="Contact1"/>
              <w:rPr>
                <w:rStyle w:val="Contact1Char"/>
                <w:sz w:val="20"/>
                <w:szCs w:val="20"/>
              </w:rPr>
            </w:pPr>
            <w:r w:rsidRPr="001E1210">
              <w:rPr>
                <w:sz w:val="20"/>
                <w:szCs w:val="20"/>
              </w:rPr>
              <w:t>ReactJS Development</w:t>
            </w:r>
          </w:p>
          <w:p w:rsidR="000334C1" w:rsidRPr="00887E05" w:rsidRDefault="00463696" w:rsidP="001E1210">
            <w:pPr>
              <w:pStyle w:val="Heading6"/>
            </w:pPr>
            <w:r>
              <w:t>2022</w:t>
            </w:r>
          </w:p>
        </w:tc>
        <w:tc>
          <w:tcPr>
            <w:tcW w:w="720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8FBDEE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A9802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83FD6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866" w:rsidRDefault="00A87866" w:rsidP="00AA35A8">
      <w:pPr>
        <w:spacing w:line="240" w:lineRule="auto"/>
      </w:pPr>
      <w:r>
        <w:separator/>
      </w:r>
    </w:p>
  </w:endnote>
  <w:endnote w:type="continuationSeparator" w:id="0">
    <w:p w:rsidR="00A87866" w:rsidRDefault="00A8786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866" w:rsidRDefault="00A87866" w:rsidP="00AA35A8">
      <w:pPr>
        <w:spacing w:line="240" w:lineRule="auto"/>
      </w:pPr>
      <w:r>
        <w:separator/>
      </w:r>
    </w:p>
  </w:footnote>
  <w:footnote w:type="continuationSeparator" w:id="0">
    <w:p w:rsidR="00A87866" w:rsidRDefault="00A8786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2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7"/>
    <w:rsid w:val="00033263"/>
    <w:rsid w:val="000334C1"/>
    <w:rsid w:val="000873F6"/>
    <w:rsid w:val="000B286F"/>
    <w:rsid w:val="000B2952"/>
    <w:rsid w:val="000D134B"/>
    <w:rsid w:val="00124ED6"/>
    <w:rsid w:val="00167789"/>
    <w:rsid w:val="00194704"/>
    <w:rsid w:val="001B160B"/>
    <w:rsid w:val="001E1210"/>
    <w:rsid w:val="00203213"/>
    <w:rsid w:val="002236D5"/>
    <w:rsid w:val="00243756"/>
    <w:rsid w:val="0027193E"/>
    <w:rsid w:val="002C4E0C"/>
    <w:rsid w:val="002E7306"/>
    <w:rsid w:val="00331DCE"/>
    <w:rsid w:val="00352A17"/>
    <w:rsid w:val="003A373E"/>
    <w:rsid w:val="003B4AEF"/>
    <w:rsid w:val="00415CF3"/>
    <w:rsid w:val="00453A7B"/>
    <w:rsid w:val="00463696"/>
    <w:rsid w:val="004936B2"/>
    <w:rsid w:val="004A28EA"/>
    <w:rsid w:val="00536DB7"/>
    <w:rsid w:val="006A1E18"/>
    <w:rsid w:val="006C7F5A"/>
    <w:rsid w:val="00791376"/>
    <w:rsid w:val="00831977"/>
    <w:rsid w:val="00871DB8"/>
    <w:rsid w:val="00887E05"/>
    <w:rsid w:val="008A171A"/>
    <w:rsid w:val="008F180B"/>
    <w:rsid w:val="008F48B9"/>
    <w:rsid w:val="009049BC"/>
    <w:rsid w:val="009D646A"/>
    <w:rsid w:val="00A633B0"/>
    <w:rsid w:val="00A87866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D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ma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06CA69280E4CDAB1D524F0A7C4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9B591-EA92-4B87-B3C2-17C1210EB119}"/>
      </w:docPartPr>
      <w:docPartBody>
        <w:p w:rsidR="00000000" w:rsidRDefault="0099006D">
          <w:pPr>
            <w:pStyle w:val="1006CA69280E4CDAB1D524F0A7C47F8F"/>
          </w:pPr>
          <w:r>
            <w:t>Objective</w:t>
          </w:r>
        </w:p>
      </w:docPartBody>
    </w:docPart>
    <w:docPart>
      <w:docPartPr>
        <w:name w:val="D35E756A254B43F891FBD92E2F7FA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6B51-94C0-477E-9DAA-AAA180CFAAC5}"/>
      </w:docPartPr>
      <w:docPartBody>
        <w:p w:rsidR="00000000" w:rsidRDefault="0099006D">
          <w:pPr>
            <w:pStyle w:val="D35E756A254B43F891FBD92E2F7FA217"/>
          </w:pPr>
          <w:r>
            <w:t>Experience</w:t>
          </w:r>
        </w:p>
      </w:docPartBody>
    </w:docPart>
    <w:docPart>
      <w:docPartPr>
        <w:name w:val="34E6F62B49A34F3294C9CD109C3CF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FCA6E-B9E8-42A7-A62A-CD78C57D5159}"/>
      </w:docPartPr>
      <w:docPartBody>
        <w:p w:rsidR="00000000" w:rsidRDefault="0099006D">
          <w:pPr>
            <w:pStyle w:val="34E6F62B49A34F3294C9CD109C3CFD5C"/>
          </w:pPr>
          <w:r>
            <w:t>Skills</w:t>
          </w:r>
        </w:p>
      </w:docPartBody>
    </w:docPart>
    <w:docPart>
      <w:docPartPr>
        <w:name w:val="2326B0F95DD94B318F48F0204E4C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7280A-76FA-4F02-8EC4-80460844D9CA}"/>
      </w:docPartPr>
      <w:docPartBody>
        <w:p w:rsidR="00000000" w:rsidRDefault="0099006D">
          <w:pPr>
            <w:pStyle w:val="2326B0F95DD94B318F48F0204E4C3683"/>
          </w:pPr>
          <w:r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6D"/>
    <w:rsid w:val="0099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13077B7F44FCAA27385E8606F8DFF">
    <w:name w:val="5CA13077B7F44FCAA27385E8606F8DFF"/>
  </w:style>
  <w:style w:type="paragraph" w:customStyle="1" w:styleId="56B440EC6A67478AAD7890FBCC005090">
    <w:name w:val="56B440EC6A67478AAD7890FBCC005090"/>
  </w:style>
  <w:style w:type="paragraph" w:customStyle="1" w:styleId="E182DEC0CCEA4F06BD56C77D040A2487">
    <w:name w:val="E182DEC0CCEA4F06BD56C77D040A2487"/>
  </w:style>
  <w:style w:type="paragraph" w:customStyle="1" w:styleId="1006CA69280E4CDAB1D524F0A7C47F8F">
    <w:name w:val="1006CA69280E4CDAB1D524F0A7C47F8F"/>
  </w:style>
  <w:style w:type="paragraph" w:customStyle="1" w:styleId="74B248244A4D4A2E97674832A4356D62">
    <w:name w:val="74B248244A4D4A2E97674832A4356D62"/>
  </w:style>
  <w:style w:type="paragraph" w:customStyle="1" w:styleId="D35E756A254B43F891FBD92E2F7FA217">
    <w:name w:val="D35E756A254B43F891FBD92E2F7FA217"/>
  </w:style>
  <w:style w:type="paragraph" w:customStyle="1" w:styleId="51D662A0836F4A7288D4A6819FA825B8">
    <w:name w:val="51D662A0836F4A7288D4A6819FA825B8"/>
  </w:style>
  <w:style w:type="paragraph" w:customStyle="1" w:styleId="F5D3700075A840529BBEAEC98368CE52">
    <w:name w:val="F5D3700075A840529BBEAEC98368CE52"/>
  </w:style>
  <w:style w:type="paragraph" w:customStyle="1" w:styleId="1A3684582FE7445EAAFEC7FBA00F8080">
    <w:name w:val="1A3684582FE7445EAAFEC7FBA00F8080"/>
  </w:style>
  <w:style w:type="paragraph" w:customStyle="1" w:styleId="4A5159EB490D481786508D4FA01E6C4E">
    <w:name w:val="4A5159EB490D481786508D4FA01E6C4E"/>
  </w:style>
  <w:style w:type="paragraph" w:customStyle="1" w:styleId="55A257C859D74C65BFF6C72E0D1CD317">
    <w:name w:val="55A257C859D74C65BFF6C72E0D1CD317"/>
  </w:style>
  <w:style w:type="paragraph" w:customStyle="1" w:styleId="E79368F986EC438683B3E46315D0A184">
    <w:name w:val="E79368F986EC438683B3E46315D0A184"/>
  </w:style>
  <w:style w:type="paragraph" w:customStyle="1" w:styleId="554688500BEA487D80E3230D550C6AE7">
    <w:name w:val="554688500BEA487D80E3230D550C6AE7"/>
  </w:style>
  <w:style w:type="paragraph" w:customStyle="1" w:styleId="CAB3688555E843778F03E8F0A07DA7B5">
    <w:name w:val="CAB3688555E843778F03E8F0A07DA7B5"/>
  </w:style>
  <w:style w:type="paragraph" w:customStyle="1" w:styleId="4FDF1BB190D443F3AD804D1237C01BDC">
    <w:name w:val="4FDF1BB190D443F3AD804D1237C01BDC"/>
  </w:style>
  <w:style w:type="paragraph" w:customStyle="1" w:styleId="455AF45AB8FF47A58E1D6F4BADF69A44">
    <w:name w:val="455AF45AB8FF47A58E1D6F4BADF69A44"/>
  </w:style>
  <w:style w:type="paragraph" w:customStyle="1" w:styleId="CBD411F98AE34D67A6A0A7A3BB9E70A8">
    <w:name w:val="CBD411F98AE34D67A6A0A7A3BB9E70A8"/>
  </w:style>
  <w:style w:type="paragraph" w:customStyle="1" w:styleId="2ABBC519BFD2417C9B370A34260372AC">
    <w:name w:val="2ABBC519BFD2417C9B370A34260372AC"/>
  </w:style>
  <w:style w:type="paragraph" w:customStyle="1" w:styleId="34E6F62B49A34F3294C9CD109C3CFD5C">
    <w:name w:val="34E6F62B49A34F3294C9CD109C3CFD5C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352ED8ADA649415886DF7B87CFEC8B2D">
    <w:name w:val="352ED8ADA649415886DF7B87CFEC8B2D"/>
  </w:style>
  <w:style w:type="paragraph" w:customStyle="1" w:styleId="2326B0F95DD94B318F48F0204E4C3683">
    <w:name w:val="2326B0F95DD94B318F48F0204E4C3683"/>
  </w:style>
  <w:style w:type="paragraph" w:customStyle="1" w:styleId="FAAA130CA9574AFA903A2DE4993A1FAB">
    <w:name w:val="FAAA130CA9574AFA903A2DE4993A1FAB"/>
  </w:style>
  <w:style w:type="paragraph" w:customStyle="1" w:styleId="80DC0EB129824A1B91425AA94901D896">
    <w:name w:val="80DC0EB129824A1B91425AA94901D896"/>
  </w:style>
  <w:style w:type="paragraph" w:customStyle="1" w:styleId="F89604D0EE0045B09B70080CFAF13069">
    <w:name w:val="F89604D0EE0045B09B70080CFAF13069"/>
  </w:style>
  <w:style w:type="paragraph" w:customStyle="1" w:styleId="18F2A9A9F0E04A8AA17536C6EF26E41B">
    <w:name w:val="18F2A9A9F0E04A8AA17536C6EF26E41B"/>
  </w:style>
  <w:style w:type="paragraph" w:customStyle="1" w:styleId="3AEE07D97D0E4338B4B1A4FF92919C17">
    <w:name w:val="3AEE07D97D0E4338B4B1A4FF92919C17"/>
  </w:style>
  <w:style w:type="paragraph" w:customStyle="1" w:styleId="87311B5820E4453DBF5B52796652B48D">
    <w:name w:val="87311B5820E4453DBF5B52796652B48D"/>
  </w:style>
  <w:style w:type="paragraph" w:customStyle="1" w:styleId="B5D97721F13740EC8441200522DCA1D0">
    <w:name w:val="B5D97721F13740EC8441200522DCA1D0"/>
  </w:style>
  <w:style w:type="paragraph" w:customStyle="1" w:styleId="515D322702FC435CB423A11B77B3D030">
    <w:name w:val="515D322702FC435CB423A11B77B3D030"/>
  </w:style>
  <w:style w:type="paragraph" w:customStyle="1" w:styleId="049499D520FD470A9CE0EC1914FCD81D">
    <w:name w:val="049499D520FD470A9CE0EC1914FCD81D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</w:rPr>
  </w:style>
  <w:style w:type="paragraph" w:customStyle="1" w:styleId="5F1099590BC7443093C42978094DAA5D">
    <w:name w:val="5F1099590BC7443093C42978094DAA5D"/>
  </w:style>
  <w:style w:type="paragraph" w:customStyle="1" w:styleId="8D20DD078A9B498E8994345DAB9FED20">
    <w:name w:val="8D20DD078A9B498E8994345DAB9FED20"/>
  </w:style>
  <w:style w:type="paragraph" w:customStyle="1" w:styleId="9C711719A1B24840A48ACF86833B4B83">
    <w:name w:val="9C711719A1B24840A48ACF86833B4B83"/>
  </w:style>
  <w:style w:type="paragraph" w:customStyle="1" w:styleId="5CA2D6B7BC91407F9AA542375BAE7561">
    <w:name w:val="5CA2D6B7BC91407F9AA542375BAE7561"/>
  </w:style>
  <w:style w:type="paragraph" w:customStyle="1" w:styleId="B4EFB4C463F248D4B637C27F97556244">
    <w:name w:val="B4EFB4C463F248D4B637C27F97556244"/>
  </w:style>
  <w:style w:type="paragraph" w:customStyle="1" w:styleId="E5CD83EE62CB43BDA12FB6E8601B7E69">
    <w:name w:val="E5CD83EE62CB43BDA12FB6E8601B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669EDD-CCB0-40B7-A038-E89A4733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2023-08-04T03:23:00Z</dcterms:created>
  <dcterms:modified xsi:type="dcterms:W3CDTF">2023-08-04T04:43:00Z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